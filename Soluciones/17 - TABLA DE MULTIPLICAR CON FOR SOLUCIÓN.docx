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  <w:u w:val="single"/>
        </w:rPr>
        <w:t>TABLA DE MULTIPLICAR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Realizar una página que muestre la tabla de multiplicar del número introducido.</w:t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11880" cy="221742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</w:t>
      </w:r>
      <w:bookmarkStart w:id="0" w:name="_GoBack"/>
      <w:bookmarkEnd w:id="0"/>
      <w:r>
        <w:rPr/>
        <w:t>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"--------------TABLA DE MULTIPLICAR------------"</w:t>
      </w:r>
      <w:r>
        <w:rPr>
          <w:color w:val="000000"/>
        </w:rPr>
        <w:t>)</w:t>
        <w:br/>
        <w:br/>
        <w:t>mult=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"Introduzca un número:"</w:t>
      </w:r>
      <w:r>
        <w:rPr>
          <w:color w:val="000000"/>
        </w:rPr>
        <w:t>))</w:t>
        <w:br/>
        <w:t>imprimir=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):</w:t>
        <w:br/>
        <w:t xml:space="preserve">    imprimir = imprimir + </w:t>
      </w:r>
      <w:r>
        <w:rPr>
          <w:color w:val="000080"/>
        </w:rPr>
        <w:t>str</w:t>
      </w:r>
      <w:r>
        <w:rPr>
          <w:color w:val="000000"/>
        </w:rPr>
        <w:t xml:space="preserve">(mult) + </w:t>
      </w:r>
      <w:r>
        <w:rPr>
          <w:b/>
          <w:bCs/>
          <w:color w:val="008080"/>
        </w:rPr>
        <w:t xml:space="preserve">" *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(i) + </w:t>
      </w:r>
      <w:r>
        <w:rPr>
          <w:b/>
          <w:bCs/>
          <w:color w:val="008080"/>
        </w:rPr>
        <w:t xml:space="preserve">" =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(mult * i) + 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;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f"Resultado Tabla {imprimir} "</w:t>
      </w:r>
      <w:r>
        <w:rPr>
          <w:color w:val="000000"/>
        </w:rPr>
        <w:t>)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Idlerese" w:customStyle="1">
    <w:name w:val="idle-rese"/>
    <w:basedOn w:val="DefaultParagraphFont"/>
    <w:qFormat/>
    <w:rsid w:val="00be69b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D0D0B-75C3-499E-B043-8F310C46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</TotalTime>
  <Application>LibreOffice/7.2.2.2$Windows_X86_64 LibreOffice_project/02b2acce88a210515b4a5bb2e46cbfb63fe97d56</Application>
  <AppVersion>15.0000</AppVersion>
  <Pages>2</Pages>
  <Words>56</Words>
  <Characters>317</Characters>
  <CharactersWithSpaces>373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2018-05-30T09:00:00Z</dcterms:created>
  <dc:creator>Alex</dc:creator>
  <dc:description/>
  <dc:language>es-ES</dc:language>
  <cp:lastModifiedBy/>
  <cp:lastPrinted>2009-06-26T08:37:00Z</cp:lastPrinted>
  <dcterms:modified xsi:type="dcterms:W3CDTF">2021-10-22T16:19:58Z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