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rPr>
          <w:rFonts w:ascii="Verdana" w:hAnsi="Verdana" w:cs="Tahoma"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  <w:u w:val="single"/>
        </w:rPr>
        <w:t>CONJETURA DE COLLATZ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Realizar una página que muestre la conjetura de Collatz</w:t>
      </w:r>
    </w:p>
    <w:p>
      <w:pPr>
        <w:pStyle w:val="Normal"/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Cs w:val="20"/>
        </w:rPr>
      </w:pPr>
      <w:r>
        <w:rPr>
          <w:b/>
          <w:bCs/>
          <w:szCs w:val="20"/>
        </w:rPr>
        <w:t>Conjetura de Collatz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Todo número entero positivo llegará siempre a ser UNO siguiendo las siguientes reglas matemáticas: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ListParagraph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Si el número es par: Dividimos entre dos</w:t>
      </w:r>
    </w:p>
    <w:p>
      <w:pPr>
        <w:pStyle w:val="ListParagraph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Si el número es impar: Multiplicados por tres y sumamos 1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Ejemplo práctico: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Número 6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6 / 2 = 3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3 * 3 + 1 = 10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10 / 2 = 5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5 * 3 + 1 = 16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16 / 2 = 8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8 / 2 = 4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>4 / 2 = 2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2 / 2 = </w:t>
      </w:r>
      <w:r>
        <w:rPr>
          <w:b/>
          <w:bCs/>
          <w:szCs w:val="20"/>
        </w:rPr>
        <w:t>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657600" cy="29946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Idlerese" w:customStyle="1">
    <w:name w:val="idle-rese"/>
    <w:basedOn w:val="DefaultParagraphFont"/>
    <w:qFormat/>
    <w:rsid w:val="00be69bc"/>
    <w:rPr/>
  </w:style>
  <w:style w:type="character" w:styleId="Pre" w:customStyle="1">
    <w:name w:val="pre"/>
    <w:basedOn w:val="DefaultParagraphFont"/>
    <w:qFormat/>
    <w:rsid w:val="00f21ae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2" w:customStyle="1">
    <w:name w:val="2"/>
    <w:basedOn w:val="Normal"/>
    <w:next w:val="Ttulogeneral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1" w:customStyle="1">
    <w:name w:val="1"/>
    <w:basedOn w:val="Normal"/>
    <w:next w:val="Ttulogeneral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1A06C-F5DC-4D60-8F11-849432C4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14</TotalTime>
  <Application>LibreOffice/7.2.2.2$Windows_X86_64 LibreOffice_project/02b2acce88a210515b4a5bb2e46cbfb63fe97d56</Application>
  <AppVersion>15.0000</AppVersion>
  <Pages>1</Pages>
  <Words>100</Words>
  <Characters>328</Characters>
  <CharactersWithSpaces>410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2018-05-30T07:28:00Z</dcterms:created>
  <dc:creator>Alex</dc:creator>
  <dc:description/>
  <dc:language>es-ES</dc:language>
  <cp:lastModifiedBy/>
  <cp:lastPrinted>2009-06-26T08:37:00Z</cp:lastPrinted>
  <dcterms:modified xsi:type="dcterms:W3CDTF">2021-10-21T17:57:58Z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